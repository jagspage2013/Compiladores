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44" w:rsidRDefault="001D11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José Ángel García Salinas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10/08/2014</w:t>
      </w:r>
    </w:p>
    <w:p w:rsidR="001D11CD" w:rsidRDefault="001D11CD">
      <w:pPr>
        <w:rPr>
          <w:rFonts w:ascii="Arial" w:hAnsi="Arial" w:cs="Arial"/>
        </w:rPr>
      </w:pPr>
      <w:r>
        <w:rPr>
          <w:rFonts w:ascii="Arial" w:hAnsi="Arial" w:cs="Arial"/>
        </w:rPr>
        <w:t>Práctica 1</w:t>
      </w:r>
    </w:p>
    <w:p w:rsidR="001D11CD" w:rsidRDefault="001D11CD">
      <w:pPr>
        <w:rPr>
          <w:rFonts w:ascii="Arial" w:hAnsi="Arial" w:cs="Arial"/>
        </w:rPr>
      </w:pPr>
    </w:p>
    <w:p w:rsidR="001D11CD" w:rsidRDefault="001D11CD">
      <w:pPr>
        <w:rPr>
          <w:rFonts w:ascii="Arial" w:hAnsi="Arial" w:cs="Arial"/>
        </w:rPr>
      </w:pPr>
      <w:r>
        <w:rPr>
          <w:rFonts w:ascii="Arial" w:hAnsi="Arial" w:cs="Arial"/>
        </w:rPr>
        <w:t>Desarrollo.</w:t>
      </w:r>
    </w:p>
    <w:p w:rsidR="001D11CD" w:rsidRDefault="001D11CD">
      <w:pPr>
        <w:rPr>
          <w:rFonts w:ascii="Arial" w:hAnsi="Arial" w:cs="Arial"/>
        </w:rPr>
      </w:pPr>
    </w:p>
    <w:p w:rsidR="001D11CD" w:rsidRPr="001D11CD" w:rsidRDefault="001D11CD" w:rsidP="001D11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1</w:t>
      </w:r>
      <w:r w:rsidRPr="001D11CD">
        <w:rPr>
          <w:rFonts w:ascii="Arial" w:hAnsi="Arial" w:cs="Arial"/>
          <w:lang w:val="en-US"/>
        </w:rPr>
        <w:t>Explique brevemente cada una de las etapas del sistema de procesamiento.</w:t>
      </w:r>
    </w:p>
    <w:p w:rsidR="001D11CD" w:rsidRPr="001D11CD" w:rsidRDefault="001D11CD" w:rsidP="005902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bookmarkStart w:id="0" w:name="_GoBack"/>
      <w:bookmarkEnd w:id="0"/>
    </w:p>
    <w:sectPr w:rsidR="001D11CD" w:rsidRPr="001D11CD" w:rsidSect="001D11CD">
      <w:headerReference w:type="even" r:id="rId9"/>
      <w:footerReference w:type="even" r:id="rId10"/>
      <w:footerReference w:type="default" r:id="rId11"/>
      <w:pgSz w:w="12240" w:h="15840"/>
      <w:pgMar w:top="1134" w:right="1134" w:bottom="1134" w:left="1134" w:header="708" w:footer="708" w:gutter="0"/>
      <w:cols w:space="708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1CD" w:rsidRDefault="001D11CD" w:rsidP="001D11CD">
      <w:r>
        <w:separator/>
      </w:r>
    </w:p>
  </w:endnote>
  <w:endnote w:type="continuationSeparator" w:id="0">
    <w:p w:rsidR="001D11CD" w:rsidRDefault="001D11CD" w:rsidP="001D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10"/>
      <w:gridCol w:w="9792"/>
    </w:tblGrid>
    <w:tr w:rsidR="001D11CD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1D11CD" w:rsidRPr="007B7F10" w:rsidRDefault="001D11CD" w:rsidP="009A09C9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1D11CD" w:rsidRPr="0025191F" w:rsidRDefault="001D11CD" w:rsidP="00ED160F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CB3F7911979F54459C3B68F6BAF13F5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Compiladores práctica 1</w:t>
              </w:r>
            </w:sdtContent>
          </w:sdt>
        </w:p>
      </w:tc>
    </w:tr>
  </w:tbl>
  <w:p w:rsidR="001D11CD" w:rsidRDefault="001D11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827"/>
      <w:gridCol w:w="375"/>
    </w:tblGrid>
    <w:tr w:rsidR="001D11CD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1D11CD" w:rsidRPr="007B7F10" w:rsidRDefault="001D11CD" w:rsidP="001D11CD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6972171"/>
              <w:placeholder>
                <w:docPart w:val="1ED42999E335FC45AC7036C4C5ED719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Compiladores práctica 1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1D11CD" w:rsidRPr="0025191F" w:rsidRDefault="001D11CD" w:rsidP="00ED160F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5902F8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1D11CD" w:rsidRDefault="001D11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1CD" w:rsidRDefault="001D11CD" w:rsidP="001D11CD">
      <w:r>
        <w:separator/>
      </w:r>
    </w:p>
  </w:footnote>
  <w:footnote w:type="continuationSeparator" w:id="0">
    <w:p w:rsidR="001D11CD" w:rsidRDefault="001D11CD" w:rsidP="001D11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"/>
      <w:gridCol w:w="9696"/>
    </w:tblGrid>
    <w:tr w:rsidR="001D11CD" w:rsidRPr="00DB639B" w:rsidTr="000C3F4C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1D11CD" w:rsidRPr="00124693" w:rsidRDefault="001D11CD" w:rsidP="000C3F4C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:rsidR="001D11CD" w:rsidRPr="00DB639B" w:rsidRDefault="001D11CD" w:rsidP="000C3F4C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F50E181122D98440A108619A27730C7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Compiladores práctica 1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:rsidR="001D11CD" w:rsidRDefault="001D11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63AEF"/>
    <w:multiLevelType w:val="hybridMultilevel"/>
    <w:tmpl w:val="36584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CD"/>
    <w:rsid w:val="001D11CD"/>
    <w:rsid w:val="005902F8"/>
    <w:rsid w:val="00BC1F44"/>
    <w:rsid w:val="00C7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671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1C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1CD"/>
  </w:style>
  <w:style w:type="paragraph" w:styleId="Footer">
    <w:name w:val="footer"/>
    <w:basedOn w:val="Normal"/>
    <w:link w:val="FooterChar"/>
    <w:uiPriority w:val="99"/>
    <w:unhideWhenUsed/>
    <w:rsid w:val="001D11C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1CD"/>
  </w:style>
  <w:style w:type="table" w:styleId="TableGrid">
    <w:name w:val="Table Grid"/>
    <w:basedOn w:val="TableNormal"/>
    <w:uiPriority w:val="1"/>
    <w:rsid w:val="001D11CD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1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1C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1CD"/>
  </w:style>
  <w:style w:type="paragraph" w:styleId="Footer">
    <w:name w:val="footer"/>
    <w:basedOn w:val="Normal"/>
    <w:link w:val="FooterChar"/>
    <w:uiPriority w:val="99"/>
    <w:unhideWhenUsed/>
    <w:rsid w:val="001D11C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1CD"/>
  </w:style>
  <w:style w:type="table" w:styleId="TableGrid">
    <w:name w:val="Table Grid"/>
    <w:basedOn w:val="TableNormal"/>
    <w:uiPriority w:val="1"/>
    <w:rsid w:val="001D11CD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0E181122D98440A108619A27730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CA0F3-E509-D441-9E20-2872910BE00A}"/>
      </w:docPartPr>
      <w:docPartBody>
        <w:p w:rsidR="00000000" w:rsidRDefault="0042429B" w:rsidP="0042429B">
          <w:pPr>
            <w:pStyle w:val="F50E181122D98440A108619A27730C7D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29B"/>
    <w:rsid w:val="0042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FBA99F29EF154B87603D7CA8177A1C">
    <w:name w:val="11FBA99F29EF154B87603D7CA8177A1C"/>
    <w:rsid w:val="0042429B"/>
  </w:style>
  <w:style w:type="paragraph" w:customStyle="1" w:styleId="C90472992F7F8A45B5625DEC5478B018">
    <w:name w:val="C90472992F7F8A45B5625DEC5478B018"/>
    <w:rsid w:val="0042429B"/>
  </w:style>
  <w:style w:type="paragraph" w:customStyle="1" w:styleId="2B4145BBC4EDBA4090067E88CFDE96C1">
    <w:name w:val="2B4145BBC4EDBA4090067E88CFDE96C1"/>
    <w:rsid w:val="0042429B"/>
  </w:style>
  <w:style w:type="paragraph" w:customStyle="1" w:styleId="A045F95FD04301418810C85FB91928B4">
    <w:name w:val="A045F95FD04301418810C85FB91928B4"/>
    <w:rsid w:val="0042429B"/>
  </w:style>
  <w:style w:type="paragraph" w:customStyle="1" w:styleId="71FF1FE28B45AA4B9701679E37560742">
    <w:name w:val="71FF1FE28B45AA4B9701679E37560742"/>
    <w:rsid w:val="0042429B"/>
  </w:style>
  <w:style w:type="paragraph" w:customStyle="1" w:styleId="F50E181122D98440A108619A27730C7D">
    <w:name w:val="F50E181122D98440A108619A27730C7D"/>
    <w:rsid w:val="0042429B"/>
  </w:style>
  <w:style w:type="paragraph" w:customStyle="1" w:styleId="291979780B71414F81728B665CE4FD18">
    <w:name w:val="291979780B71414F81728B665CE4FD18"/>
    <w:rsid w:val="0042429B"/>
  </w:style>
  <w:style w:type="paragraph" w:customStyle="1" w:styleId="1ED42999E335FC45AC7036C4C5ED7196">
    <w:name w:val="1ED42999E335FC45AC7036C4C5ED7196"/>
    <w:rsid w:val="0042429B"/>
  </w:style>
  <w:style w:type="paragraph" w:customStyle="1" w:styleId="CB3F7911979F54459C3B68F6BAF13F5A">
    <w:name w:val="CB3F7911979F54459C3B68F6BAF13F5A"/>
    <w:rsid w:val="0042429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FBA99F29EF154B87603D7CA8177A1C">
    <w:name w:val="11FBA99F29EF154B87603D7CA8177A1C"/>
    <w:rsid w:val="0042429B"/>
  </w:style>
  <w:style w:type="paragraph" w:customStyle="1" w:styleId="C90472992F7F8A45B5625DEC5478B018">
    <w:name w:val="C90472992F7F8A45B5625DEC5478B018"/>
    <w:rsid w:val="0042429B"/>
  </w:style>
  <w:style w:type="paragraph" w:customStyle="1" w:styleId="2B4145BBC4EDBA4090067E88CFDE96C1">
    <w:name w:val="2B4145BBC4EDBA4090067E88CFDE96C1"/>
    <w:rsid w:val="0042429B"/>
  </w:style>
  <w:style w:type="paragraph" w:customStyle="1" w:styleId="A045F95FD04301418810C85FB91928B4">
    <w:name w:val="A045F95FD04301418810C85FB91928B4"/>
    <w:rsid w:val="0042429B"/>
  </w:style>
  <w:style w:type="paragraph" w:customStyle="1" w:styleId="71FF1FE28B45AA4B9701679E37560742">
    <w:name w:val="71FF1FE28B45AA4B9701679E37560742"/>
    <w:rsid w:val="0042429B"/>
  </w:style>
  <w:style w:type="paragraph" w:customStyle="1" w:styleId="F50E181122D98440A108619A27730C7D">
    <w:name w:val="F50E181122D98440A108619A27730C7D"/>
    <w:rsid w:val="0042429B"/>
  </w:style>
  <w:style w:type="paragraph" w:customStyle="1" w:styleId="291979780B71414F81728B665CE4FD18">
    <w:name w:val="291979780B71414F81728B665CE4FD18"/>
    <w:rsid w:val="0042429B"/>
  </w:style>
  <w:style w:type="paragraph" w:customStyle="1" w:styleId="1ED42999E335FC45AC7036C4C5ED7196">
    <w:name w:val="1ED42999E335FC45AC7036C4C5ED7196"/>
    <w:rsid w:val="0042429B"/>
  </w:style>
  <w:style w:type="paragraph" w:customStyle="1" w:styleId="CB3F7911979F54459C3B68F6BAF13F5A">
    <w:name w:val="CB3F7911979F54459C3B68F6BAF13F5A"/>
    <w:rsid w:val="00424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347EE942-4890-374D-A7AC-23B492116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Template_tarea.dotx</Template>
  <TotalTime>0</TotalTime>
  <Pages>1</Pages>
  <Words>21</Words>
  <Characters>124</Characters>
  <Application>Microsoft Macintosh Word</Application>
  <DocSecurity>0</DocSecurity>
  <Lines>1</Lines>
  <Paragraphs>1</Paragraphs>
  <ScaleCrop>false</ScaleCrop>
  <Company>Escuela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Compiladores práctica 1</dc:title>
  <dc:subject/>
  <dc:creator>José Ángel García Salinas</dc:creator>
  <cp:keywords/>
  <dc:description/>
  <cp:lastModifiedBy>José Ángel García Salinas</cp:lastModifiedBy>
  <cp:revision>2</cp:revision>
  <dcterms:created xsi:type="dcterms:W3CDTF">2014-08-11T02:54:00Z</dcterms:created>
  <dcterms:modified xsi:type="dcterms:W3CDTF">2014-08-11T02:54:00Z</dcterms:modified>
</cp:coreProperties>
</file>